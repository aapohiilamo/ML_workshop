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C1" w:rsidRPr="004146C1" w:rsidRDefault="004E5A07" w:rsidP="005559C6">
      <w:pPr>
        <w:pStyle w:val="Briefkopfadresse"/>
        <w:framePr w:w="4536" w:wrap="notBeside"/>
        <w:jc w:val="left"/>
        <w:rPr>
          <w:rFonts w:ascii="Roboto" w:hAnsi="Roboto" w:cs="Arial"/>
          <w:sz w:val="22"/>
          <w:szCs w:val="22"/>
        </w:rPr>
      </w:pPr>
      <w:r>
        <w:rPr>
          <w:rFonts w:ascii="Roboto" w:hAnsi="Roboto" w:cs="Arial"/>
          <w:sz w:val="22"/>
          <w:szCs w:val="22"/>
        </w:rPr>
        <w:t>Anschrift</w:t>
      </w:r>
    </w:p>
    <w:p w:rsidR="005559C6" w:rsidRPr="004146C1" w:rsidRDefault="005559C6" w:rsidP="005559C6">
      <w:pPr>
        <w:pStyle w:val="Briefkopfadresse"/>
        <w:framePr w:w="4536" w:wrap="notBeside"/>
        <w:rPr>
          <w:rFonts w:ascii="Roboto" w:hAnsi="Roboto"/>
        </w:rPr>
      </w:pPr>
    </w:p>
    <w:p w:rsidR="00D750CF" w:rsidRPr="004146C1" w:rsidRDefault="00D750CF" w:rsidP="008E7C32">
      <w:pPr>
        <w:rPr>
          <w:rFonts w:ascii="Roboto" w:hAnsi="Roboto" w:cs="Arial"/>
        </w:rPr>
      </w:pPr>
    </w:p>
    <w:p w:rsidR="008E7C32" w:rsidRPr="004146C1" w:rsidRDefault="008E7C32" w:rsidP="008E7C32">
      <w:pPr>
        <w:rPr>
          <w:rFonts w:ascii="Roboto" w:hAnsi="Roboto" w:cs="Arial"/>
        </w:rPr>
      </w:pPr>
    </w:p>
    <w:p w:rsidR="005559C6" w:rsidRPr="004146C1" w:rsidRDefault="005559C6" w:rsidP="008E7C32">
      <w:pPr>
        <w:rPr>
          <w:rFonts w:ascii="Roboto" w:hAnsi="Roboto" w:cs="Arial"/>
        </w:rPr>
      </w:pPr>
    </w:p>
    <w:p w:rsidR="005559C6" w:rsidRPr="003C3E7F" w:rsidRDefault="004E5A07" w:rsidP="008E7C32">
      <w:pPr>
        <w:rPr>
          <w:rFonts w:ascii="Roboto" w:hAnsi="Roboto" w:cs="Arial"/>
          <w:b/>
          <w:sz w:val="22"/>
          <w:szCs w:val="22"/>
        </w:rPr>
      </w:pPr>
      <w:r>
        <w:rPr>
          <w:rFonts w:ascii="Roboto" w:hAnsi="Roboto" w:cs="Arial"/>
          <w:b/>
          <w:sz w:val="22"/>
          <w:szCs w:val="22"/>
        </w:rPr>
        <w:t>Betreff</w:t>
      </w:r>
    </w:p>
    <w:p w:rsidR="005559C6" w:rsidRPr="003C3E7F" w:rsidRDefault="005559C6" w:rsidP="008E7C32">
      <w:pPr>
        <w:rPr>
          <w:rFonts w:ascii="Roboto" w:hAnsi="Roboto" w:cs="Arial"/>
        </w:rPr>
      </w:pPr>
    </w:p>
    <w:p w:rsidR="005559C6" w:rsidRPr="003C3E7F" w:rsidRDefault="005559C6" w:rsidP="008E7C32">
      <w:pPr>
        <w:rPr>
          <w:rFonts w:ascii="Roboto" w:hAnsi="Roboto" w:cs="Arial"/>
        </w:rPr>
      </w:pPr>
    </w:p>
    <w:p w:rsidR="003C3E7F" w:rsidRPr="002125DA" w:rsidRDefault="004E5A07" w:rsidP="003C3E7F">
      <w:pPr>
        <w:rPr>
          <w:rFonts w:ascii="Roboto" w:hAnsi="Roboto" w:cs="Arial"/>
          <w:sz w:val="20"/>
        </w:rPr>
      </w:pPr>
      <w:r>
        <w:rPr>
          <w:rFonts w:ascii="Roboto" w:hAnsi="Roboto" w:cs="Arial"/>
          <w:sz w:val="20"/>
        </w:rPr>
        <w:t>Text</w:t>
      </w:r>
    </w:p>
    <w:p w:rsidR="003C3E7F" w:rsidRDefault="003C3E7F" w:rsidP="003C3E7F">
      <w:pPr>
        <w:rPr>
          <w:rFonts w:ascii="Roboto" w:hAnsi="Roboto" w:cs="Arial"/>
          <w:sz w:val="22"/>
          <w:szCs w:val="22"/>
        </w:rPr>
      </w:pPr>
    </w:p>
    <w:p w:rsidR="003C3E7F" w:rsidRDefault="003C3E7F" w:rsidP="008E7C32">
      <w:pPr>
        <w:rPr>
          <w:rFonts w:ascii="Roboto" w:hAnsi="Roboto" w:cs="Arial"/>
          <w:sz w:val="22"/>
          <w:szCs w:val="22"/>
        </w:rPr>
      </w:pPr>
      <w:bookmarkStart w:id="0" w:name="_GoBack"/>
      <w:bookmarkEnd w:id="0"/>
    </w:p>
    <w:p w:rsidR="003C3E7F" w:rsidRPr="003C3E7F" w:rsidRDefault="003C3E7F" w:rsidP="008E7C32">
      <w:pPr>
        <w:rPr>
          <w:rFonts w:ascii="Roboto" w:hAnsi="Roboto" w:cs="Arial"/>
          <w:sz w:val="22"/>
          <w:szCs w:val="22"/>
        </w:rPr>
      </w:pPr>
    </w:p>
    <w:p w:rsidR="00961297" w:rsidRPr="003C3E7F" w:rsidRDefault="00961297">
      <w:pPr>
        <w:jc w:val="left"/>
        <w:rPr>
          <w:rFonts w:ascii="Roboto" w:hAnsi="Roboto" w:cs="Arial"/>
        </w:rPr>
      </w:pPr>
    </w:p>
    <w:p w:rsidR="00505BA6" w:rsidRPr="003C3E7F" w:rsidRDefault="00505BA6">
      <w:pPr>
        <w:jc w:val="left"/>
        <w:rPr>
          <w:rFonts w:ascii="Roboto" w:hAnsi="Roboto" w:cs="Arial"/>
          <w:sz w:val="22"/>
          <w:szCs w:val="22"/>
        </w:rPr>
      </w:pPr>
    </w:p>
    <w:p w:rsidR="00B748F2" w:rsidRPr="003C3E7F" w:rsidRDefault="00B748F2">
      <w:pPr>
        <w:jc w:val="left"/>
        <w:rPr>
          <w:rFonts w:ascii="Roboto" w:hAnsi="Roboto" w:cs="Arial"/>
          <w:sz w:val="22"/>
          <w:szCs w:val="22"/>
        </w:rPr>
      </w:pPr>
    </w:p>
    <w:sectPr w:rsidR="00B748F2" w:rsidRPr="003C3E7F" w:rsidSect="00B25F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248" w:right="1134" w:bottom="1843" w:left="1418" w:header="676" w:footer="95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ABA" w:rsidRDefault="00B02ABA">
      <w:r>
        <w:separator/>
      </w:r>
    </w:p>
  </w:endnote>
  <w:endnote w:type="continuationSeparator" w:id="0">
    <w:p w:rsidR="00B02ABA" w:rsidRDefault="00B0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341" w:rsidRDefault="009173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17341" w:rsidRDefault="009173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341" w:rsidRPr="00BF6FA6" w:rsidRDefault="00917341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</w:rPr>
    </w:pPr>
    <w:r w:rsidRPr="00BF6FA6">
      <w:rPr>
        <w:rStyle w:val="PageNumber"/>
        <w:rFonts w:ascii="Arial" w:hAnsi="Arial" w:cs="Arial"/>
        <w:sz w:val="20"/>
      </w:rPr>
      <w:fldChar w:fldCharType="begin"/>
    </w:r>
    <w:r w:rsidRPr="00BF6FA6">
      <w:rPr>
        <w:rStyle w:val="PageNumber"/>
        <w:rFonts w:ascii="Arial" w:hAnsi="Arial" w:cs="Arial"/>
        <w:sz w:val="20"/>
      </w:rPr>
      <w:instrText xml:space="preserve">PAGE  </w:instrText>
    </w:r>
    <w:r w:rsidRPr="00BF6FA6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2</w:t>
    </w:r>
    <w:r w:rsidRPr="00BF6FA6">
      <w:rPr>
        <w:rStyle w:val="PageNumber"/>
        <w:rFonts w:ascii="Arial" w:hAnsi="Arial" w:cs="Arial"/>
        <w:sz w:val="20"/>
      </w:rPr>
      <w:fldChar w:fldCharType="end"/>
    </w:r>
  </w:p>
  <w:p w:rsidR="00917341" w:rsidRPr="002A7860" w:rsidRDefault="00917341" w:rsidP="002A7860">
    <w:pPr>
      <w:pStyle w:val="Footer"/>
      <w:ind w:right="360"/>
      <w:rPr>
        <w:rFonts w:ascii="Roboto" w:hAnsi="Roboto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341" w:rsidRDefault="00BC7075">
    <w:pPr>
      <w:pStyle w:val="Footer"/>
    </w:pPr>
    <w:r w:rsidRPr="00505BA6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531B64" wp14:editId="1B4EB8A7">
              <wp:simplePos x="0" y="0"/>
              <wp:positionH relativeFrom="page">
                <wp:posOffset>3947943</wp:posOffset>
              </wp:positionH>
              <wp:positionV relativeFrom="page">
                <wp:posOffset>9911080</wp:posOffset>
              </wp:positionV>
              <wp:extent cx="1259840" cy="356870"/>
              <wp:effectExtent l="0" t="0" r="16510" b="508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5BA6" w:rsidRPr="00230BBA" w:rsidRDefault="00505BA6" w:rsidP="00505BA6">
                          <w:pPr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</w:rPr>
                          </w:pPr>
                          <w:r w:rsidRPr="00230BBA"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</w:rPr>
                            <w:t>Konrad-Zuse-Str. 1</w:t>
                          </w:r>
                        </w:p>
                        <w:p w:rsidR="00505BA6" w:rsidRDefault="00505BA6" w:rsidP="00505BA6">
                          <w:pPr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</w:rPr>
                          </w:pPr>
                          <w:r w:rsidRPr="00230BBA"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</w:rPr>
                            <w:t>18057 Rostock</w:t>
                          </w:r>
                        </w:p>
                        <w:p w:rsidR="00505BA6" w:rsidRPr="00230BBA" w:rsidRDefault="00505BA6" w:rsidP="00505BA6">
                          <w:pPr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</w:rPr>
                            <w:t>Deutschland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31B6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left:0;text-align:left;margin-left:310.85pt;margin-top:780.4pt;width:99.2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jSsAIAALA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" filled="f" stroked="f">
              <v:textbox inset="0,0,0,0">
                <w:txbxContent>
                  <w:p w:rsidR="00505BA6" w:rsidRPr="00230BBA" w:rsidRDefault="00505BA6" w:rsidP="00505BA6">
                    <w:pPr>
                      <w:rPr>
                        <w:rFonts w:ascii="Roboto" w:hAnsi="Roboto"/>
                        <w:spacing w:val="4"/>
                        <w:sz w:val="16"/>
                        <w:szCs w:val="16"/>
                      </w:rPr>
                    </w:pPr>
                    <w:r w:rsidRPr="00230BBA">
                      <w:rPr>
                        <w:rFonts w:ascii="Roboto" w:hAnsi="Roboto"/>
                        <w:spacing w:val="4"/>
                        <w:sz w:val="16"/>
                        <w:szCs w:val="16"/>
                      </w:rPr>
                      <w:t>Konrad-Zuse-Str. 1</w:t>
                    </w:r>
                  </w:p>
                  <w:p w:rsidR="00505BA6" w:rsidRDefault="00505BA6" w:rsidP="00505BA6">
                    <w:pPr>
                      <w:rPr>
                        <w:rFonts w:ascii="Roboto" w:hAnsi="Roboto"/>
                        <w:spacing w:val="4"/>
                        <w:sz w:val="16"/>
                        <w:szCs w:val="16"/>
                      </w:rPr>
                    </w:pPr>
                    <w:r w:rsidRPr="00230BBA">
                      <w:rPr>
                        <w:rFonts w:ascii="Roboto" w:hAnsi="Roboto"/>
                        <w:spacing w:val="4"/>
                        <w:sz w:val="16"/>
                        <w:szCs w:val="16"/>
                      </w:rPr>
                      <w:t>18057 Rostock</w:t>
                    </w:r>
                  </w:p>
                  <w:p w:rsidR="00505BA6" w:rsidRPr="00230BBA" w:rsidRDefault="00505BA6" w:rsidP="00505BA6">
                    <w:pPr>
                      <w:rPr>
                        <w:rFonts w:ascii="Roboto" w:hAnsi="Roboto"/>
                        <w:spacing w:val="4"/>
                        <w:sz w:val="16"/>
                        <w:szCs w:val="16"/>
                      </w:rPr>
                    </w:pPr>
                    <w:r>
                      <w:rPr>
                        <w:rFonts w:ascii="Roboto" w:hAnsi="Roboto"/>
                        <w:spacing w:val="4"/>
                        <w:sz w:val="16"/>
                        <w:szCs w:val="16"/>
                      </w:rPr>
                      <w:t>Deutschland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05BA6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8ADEB3A" wp14:editId="2325E989">
              <wp:simplePos x="0" y="0"/>
              <wp:positionH relativeFrom="page">
                <wp:posOffset>5719283</wp:posOffset>
              </wp:positionH>
              <wp:positionV relativeFrom="page">
                <wp:posOffset>9907905</wp:posOffset>
              </wp:positionV>
              <wp:extent cx="1259840" cy="402590"/>
              <wp:effectExtent l="0" t="0" r="16510" b="1651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5BA6" w:rsidRPr="00BF5244" w:rsidRDefault="00505BA6" w:rsidP="00505BA6">
                          <w:pPr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  <w:lang w:val="en-US"/>
                            </w:rPr>
                          </w:pPr>
                          <w:r w:rsidRPr="00BF5244"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  <w:lang w:val="en-US"/>
                            </w:rPr>
                            <w:t>Tel.: +49 381 2081-0</w:t>
                          </w:r>
                        </w:p>
                        <w:p w:rsidR="00505BA6" w:rsidRPr="00BF5244" w:rsidRDefault="00505BA6" w:rsidP="00505BA6">
                          <w:pPr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  <w:lang w:val="en-US"/>
                            </w:rPr>
                          </w:pPr>
                          <w:r w:rsidRPr="00BF5244"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  <w:lang w:val="en-US"/>
                            </w:rPr>
                            <w:t>Fax: +49 381 2081-280</w:t>
                          </w:r>
                        </w:p>
                        <w:p w:rsidR="00505BA6" w:rsidRPr="00BF5244" w:rsidRDefault="00505BA6" w:rsidP="006963C3">
                          <w:pPr>
                            <w:jc w:val="left"/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  <w:lang w:val="en-US"/>
                            </w:rPr>
                          </w:pPr>
                          <w:r w:rsidRPr="00BF5244"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  <w:lang w:val="en-US"/>
                            </w:rPr>
                            <w:t>info@demogr.mpg.de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DEB3A" id="Text Box 9" o:spid="_x0000_s1031" type="#_x0000_t202" style="position:absolute;left:0;text-align:left;margin-left:450.35pt;margin-top:780.15pt;width:99.2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" filled="f" stroked="f">
              <v:textbox inset="0,0,0,0">
                <w:txbxContent>
                  <w:p w:rsidR="00505BA6" w:rsidRPr="00BF5244" w:rsidRDefault="00505BA6" w:rsidP="00505BA6">
                    <w:pPr>
                      <w:rPr>
                        <w:rFonts w:ascii="Roboto" w:hAnsi="Roboto"/>
                        <w:spacing w:val="4"/>
                        <w:sz w:val="16"/>
                        <w:szCs w:val="16"/>
                        <w:lang w:val="en-US"/>
                      </w:rPr>
                    </w:pPr>
                    <w:r w:rsidRPr="00BF5244">
                      <w:rPr>
                        <w:rFonts w:ascii="Roboto" w:hAnsi="Roboto"/>
                        <w:spacing w:val="4"/>
                        <w:sz w:val="16"/>
                        <w:szCs w:val="16"/>
                        <w:lang w:val="en-US"/>
                      </w:rPr>
                      <w:t>Tel.: +49 381 2081-0</w:t>
                    </w:r>
                  </w:p>
                  <w:p w:rsidR="00505BA6" w:rsidRPr="00BF5244" w:rsidRDefault="00505BA6" w:rsidP="00505BA6">
                    <w:pPr>
                      <w:rPr>
                        <w:rFonts w:ascii="Roboto" w:hAnsi="Roboto"/>
                        <w:spacing w:val="4"/>
                        <w:sz w:val="16"/>
                        <w:szCs w:val="16"/>
                        <w:lang w:val="en-US"/>
                      </w:rPr>
                    </w:pPr>
                    <w:r w:rsidRPr="00BF5244">
                      <w:rPr>
                        <w:rFonts w:ascii="Roboto" w:hAnsi="Roboto"/>
                        <w:spacing w:val="4"/>
                        <w:sz w:val="16"/>
                        <w:szCs w:val="16"/>
                        <w:lang w:val="en-US"/>
                      </w:rPr>
                      <w:t>Fax: +49 381 2081-280</w:t>
                    </w:r>
                  </w:p>
                  <w:p w:rsidR="00505BA6" w:rsidRPr="00BF5244" w:rsidRDefault="00505BA6" w:rsidP="006963C3">
                    <w:pPr>
                      <w:jc w:val="left"/>
                      <w:rPr>
                        <w:rFonts w:ascii="Roboto" w:hAnsi="Roboto"/>
                        <w:spacing w:val="4"/>
                        <w:sz w:val="16"/>
                        <w:szCs w:val="16"/>
                        <w:lang w:val="en-US"/>
                      </w:rPr>
                    </w:pPr>
                    <w:r w:rsidRPr="00BF5244">
                      <w:rPr>
                        <w:rFonts w:ascii="Roboto" w:hAnsi="Roboto"/>
                        <w:spacing w:val="4"/>
                        <w:sz w:val="16"/>
                        <w:szCs w:val="16"/>
                        <w:lang w:val="en-US"/>
                      </w:rPr>
                      <w:t>info@demogr.mpg.de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5BA6" w:rsidRPr="00505BA6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8206614" wp14:editId="3DF8EC0D">
              <wp:simplePos x="0" y="0"/>
              <wp:positionH relativeFrom="page">
                <wp:posOffset>900430</wp:posOffset>
              </wp:positionH>
              <wp:positionV relativeFrom="page">
                <wp:posOffset>9908540</wp:posOffset>
              </wp:positionV>
              <wp:extent cx="2451100" cy="356870"/>
              <wp:effectExtent l="0" t="0" r="6350" b="508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5BA6" w:rsidRPr="00230BBA" w:rsidRDefault="00505BA6" w:rsidP="00505BA6">
                          <w:pPr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Roboto" w:hAnsi="Roboto"/>
                              <w:spacing w:val="4"/>
                              <w:sz w:val="16"/>
                              <w:szCs w:val="16"/>
                            </w:rPr>
                            <w:t>Max-Planck-Institut für demografische Forschung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06614" id="_x0000_s1032" type="#_x0000_t202" style="position:absolute;left:0;text-align:left;margin-left:70.9pt;margin-top:780.2pt;width:193pt;height:28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" filled="f" stroked="f">
              <v:textbox inset="0,0,0,0">
                <w:txbxContent>
                  <w:p w:rsidR="00505BA6" w:rsidRPr="00230BBA" w:rsidRDefault="00505BA6" w:rsidP="00505BA6">
                    <w:pPr>
                      <w:rPr>
                        <w:rFonts w:ascii="Roboto" w:hAnsi="Roboto"/>
                        <w:spacing w:val="4"/>
                        <w:sz w:val="16"/>
                        <w:szCs w:val="16"/>
                      </w:rPr>
                    </w:pPr>
                    <w:r>
                      <w:rPr>
                        <w:rFonts w:ascii="Roboto" w:hAnsi="Roboto"/>
                        <w:spacing w:val="4"/>
                        <w:sz w:val="16"/>
                        <w:szCs w:val="16"/>
                      </w:rPr>
                      <w:t>Max-Planck-Institut für demografische Forschung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ABA" w:rsidRDefault="00B02ABA">
      <w:r>
        <w:separator/>
      </w:r>
    </w:p>
  </w:footnote>
  <w:footnote w:type="continuationSeparator" w:id="0">
    <w:p w:rsidR="00B02ABA" w:rsidRDefault="00B02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341" w:rsidRPr="00B748F2" w:rsidRDefault="00B748F2">
    <w:pPr>
      <w:pStyle w:val="Header"/>
      <w:jc w:val="right"/>
      <w:rPr>
        <w:rFonts w:ascii="Roboto" w:hAnsi="Roboto"/>
      </w:rPr>
    </w:pPr>
    <w:r w:rsidRPr="00B748F2">
      <w:rPr>
        <w:rFonts w:ascii="Roboto" w:hAnsi="Roboto"/>
        <w:noProof/>
      </w:rPr>
      <w:drawing>
        <wp:anchor distT="0" distB="0" distL="114300" distR="114300" simplePos="0" relativeHeight="251644927" behindDoc="0" locked="0" layoutInCell="1" allowOverlap="1" wp14:anchorId="131DF1C7">
          <wp:simplePos x="0" y="0"/>
          <wp:positionH relativeFrom="column">
            <wp:posOffset>4814570</wp:posOffset>
          </wp:positionH>
          <wp:positionV relativeFrom="paragraph">
            <wp:posOffset>53975</wp:posOffset>
          </wp:positionV>
          <wp:extent cx="1124585" cy="503950"/>
          <wp:effectExtent l="0" t="0" r="0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MPIDR-D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24" b="44246"/>
                  <a:stretch/>
                </pic:blipFill>
                <pic:spPr bwMode="auto">
                  <a:xfrm>
                    <a:off x="0" y="0"/>
                    <a:ext cx="1124585" cy="503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748F2" w:rsidRPr="00B748F2" w:rsidRDefault="00B748F2">
    <w:pPr>
      <w:pStyle w:val="Header"/>
      <w:jc w:val="right"/>
      <w:rPr>
        <w:rFonts w:ascii="Roboto" w:hAnsi="Roboto"/>
      </w:rPr>
    </w:pPr>
  </w:p>
  <w:p w:rsidR="00B748F2" w:rsidRPr="00B748F2" w:rsidRDefault="00B748F2">
    <w:pPr>
      <w:pStyle w:val="Header"/>
      <w:jc w:val="right"/>
      <w:rPr>
        <w:rFonts w:ascii="Roboto" w:hAnsi="Roboto"/>
      </w:rPr>
    </w:pPr>
  </w:p>
  <w:p w:rsidR="00BF5244" w:rsidRPr="00B748F2" w:rsidRDefault="00BF5244">
    <w:pPr>
      <w:pStyle w:val="Header"/>
      <w:jc w:val="right"/>
      <w:rPr>
        <w:rFonts w:ascii="Roboto" w:hAnsi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341" w:rsidRPr="00F96317" w:rsidRDefault="00917341" w:rsidP="000C1254">
    <w:pPr>
      <w:pStyle w:val="Briefkopf"/>
      <w:framePr w:wrap="notBeside"/>
      <w:rPr>
        <w:rFonts w:ascii="Roboto" w:hAnsi="Roboto"/>
      </w:rPr>
    </w:pPr>
  </w:p>
  <w:p w:rsidR="00917341" w:rsidRDefault="00075BBB" w:rsidP="000C1254">
    <w:pPr>
      <w:pStyle w:val="Header"/>
    </w:pPr>
    <w:r w:rsidRPr="00F96317">
      <w:rPr>
        <w:rFonts w:ascii="Roboto" w:hAnsi="Roboto"/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4112D2C4" wp14:editId="0A2C9075">
              <wp:simplePos x="0" y="0"/>
              <wp:positionH relativeFrom="margin">
                <wp:posOffset>-114300</wp:posOffset>
              </wp:positionH>
              <wp:positionV relativeFrom="paragraph">
                <wp:posOffset>433705</wp:posOffset>
              </wp:positionV>
              <wp:extent cx="3109595" cy="1404620"/>
              <wp:effectExtent l="0" t="0" r="0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959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5BBB" w:rsidRPr="00191321" w:rsidRDefault="00075BBB" w:rsidP="00075BBB">
                          <w:pPr>
                            <w:jc w:val="left"/>
                            <w:rPr>
                              <w:rFonts w:ascii="Roboto" w:hAnsi="Roboto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191321">
                            <w:rPr>
                              <w:rFonts w:ascii="Roboto" w:hAnsi="Roboto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DIREKTOREN:</w:t>
                          </w:r>
                        </w:p>
                        <w:p w:rsidR="00075BBB" w:rsidRPr="00191321" w:rsidRDefault="00075BBB" w:rsidP="00075BBB">
                          <w:pPr>
                            <w:jc w:val="left"/>
                            <w:rPr>
                              <w:rFonts w:ascii="Roboto" w:hAnsi="Roboto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191321">
                            <w:rPr>
                              <w:rFonts w:ascii="Roboto" w:hAnsi="Roboto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MIKKO MYRSKYLÄ</w:t>
                          </w:r>
                        </w:p>
                        <w:p w:rsidR="00075BBB" w:rsidRPr="00191321" w:rsidRDefault="00075BBB" w:rsidP="00075BBB">
                          <w:pPr>
                            <w:jc w:val="left"/>
                            <w:rPr>
                              <w:rFonts w:ascii="Roboto" w:hAnsi="Roboto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191321">
                            <w:rPr>
                              <w:rFonts w:ascii="Roboto" w:hAnsi="Roboto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EMILIO ZAGHENI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D2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9pt;margin-top:34.15pt;width:244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" filled="f" stroked="f">
              <v:textbox style="mso-fit-shape-to-text:t">
                <w:txbxContent>
                  <w:p w:rsidR="00075BBB" w:rsidRPr="00191321" w:rsidRDefault="00075BBB" w:rsidP="00075BBB">
                    <w:pPr>
                      <w:jc w:val="left"/>
                      <w:rPr>
                        <w:rFonts w:ascii="Roboto" w:hAnsi="Roboto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191321">
                      <w:rPr>
                        <w:rFonts w:ascii="Roboto" w:hAnsi="Roboto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DIREKTOREN:</w:t>
                    </w:r>
                  </w:p>
                  <w:p w:rsidR="00075BBB" w:rsidRPr="00191321" w:rsidRDefault="00075BBB" w:rsidP="00075BBB">
                    <w:pPr>
                      <w:jc w:val="left"/>
                      <w:rPr>
                        <w:rFonts w:ascii="Roboto" w:hAnsi="Roboto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191321">
                      <w:rPr>
                        <w:rFonts w:ascii="Roboto" w:hAnsi="Roboto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MIKKO MYRSKYLÄ</w:t>
                    </w:r>
                  </w:p>
                  <w:p w:rsidR="00075BBB" w:rsidRPr="00191321" w:rsidRDefault="00075BBB" w:rsidP="00075BBB">
                    <w:pPr>
                      <w:jc w:val="left"/>
                      <w:rPr>
                        <w:rFonts w:ascii="Roboto" w:hAnsi="Roboto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191321">
                      <w:rPr>
                        <w:rFonts w:ascii="Roboto" w:hAnsi="Roboto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EMILIO ZAGHENI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30B1E"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023E5B6" wp14:editId="4C30281F">
              <wp:simplePos x="0" y="0"/>
              <wp:positionH relativeFrom="page">
                <wp:posOffset>4415638</wp:posOffset>
              </wp:positionH>
              <wp:positionV relativeFrom="page">
                <wp:posOffset>3597275</wp:posOffset>
              </wp:positionV>
              <wp:extent cx="2540196" cy="145415"/>
              <wp:effectExtent l="0" t="0" r="12700" b="0"/>
              <wp:wrapTopAndBottom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196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7341" w:rsidRPr="00556E79" w:rsidRDefault="00917341" w:rsidP="00130B1E">
                          <w:pPr>
                            <w:jc w:val="right"/>
                            <w:rPr>
                              <w:rFonts w:ascii="Roboto" w:hAnsi="Roboto" w:cs="Arial"/>
                              <w:sz w:val="20"/>
                            </w:rPr>
                          </w:pPr>
                          <w:r w:rsidRPr="00556E79">
                            <w:rPr>
                              <w:rFonts w:ascii="Roboto" w:hAnsi="Roboto" w:cs="Arial"/>
                              <w:sz w:val="20"/>
                            </w:rPr>
                            <w:t xml:space="preserve">Rostock, </w:t>
                          </w:r>
                          <w:r w:rsidRPr="00556E79">
                            <w:rPr>
                              <w:rFonts w:ascii="Roboto" w:hAnsi="Roboto" w:cs="Arial"/>
                              <w:sz w:val="20"/>
                            </w:rPr>
                            <w:fldChar w:fldCharType="begin"/>
                          </w:r>
                          <w:r w:rsidRPr="00556E79">
                            <w:rPr>
                              <w:rFonts w:ascii="Roboto" w:hAnsi="Roboto" w:cs="Arial"/>
                              <w:sz w:val="20"/>
                            </w:rPr>
                            <w:instrText xml:space="preserve"> TIME \@ "d. MMMM yyyy" </w:instrText>
                          </w:r>
                          <w:r w:rsidRPr="00556E79">
                            <w:rPr>
                              <w:rFonts w:ascii="Roboto" w:hAnsi="Roboto" w:cs="Arial"/>
                              <w:sz w:val="20"/>
                            </w:rPr>
                            <w:fldChar w:fldCharType="separate"/>
                          </w:r>
                          <w:r w:rsidR="00512D42">
                            <w:rPr>
                              <w:rFonts w:ascii="Roboto" w:hAnsi="Roboto" w:cs="Arial"/>
                              <w:noProof/>
                              <w:sz w:val="20"/>
                            </w:rPr>
                            <w:t>28. August 2024</w:t>
                          </w:r>
                          <w:r w:rsidRPr="00556E79">
                            <w:rPr>
                              <w:rFonts w:ascii="Roboto" w:hAnsi="Roboto" w:cs="Arial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23E5B6" id="Text Box 6" o:spid="_x0000_s1027" type="#_x0000_t202" style="position:absolute;left:0;text-align:left;margin-left:347.7pt;margin-top:283.25pt;width:200pt;height:11.4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" filled="f" stroked="f">
              <v:textbox style="mso-fit-shape-to-text:t" inset="0,0,0,0">
                <w:txbxContent>
                  <w:p w:rsidR="00917341" w:rsidRPr="00556E79" w:rsidRDefault="00917341" w:rsidP="00130B1E">
                    <w:pPr>
                      <w:jc w:val="right"/>
                      <w:rPr>
                        <w:rFonts w:ascii="Roboto" w:hAnsi="Roboto" w:cs="Arial"/>
                        <w:sz w:val="20"/>
                      </w:rPr>
                    </w:pPr>
                    <w:r w:rsidRPr="00556E79">
                      <w:rPr>
                        <w:rFonts w:ascii="Roboto" w:hAnsi="Roboto" w:cs="Arial"/>
                        <w:sz w:val="20"/>
                      </w:rPr>
                      <w:t xml:space="preserve">Rostock, </w:t>
                    </w:r>
                    <w:r w:rsidRPr="00556E79">
                      <w:rPr>
                        <w:rFonts w:ascii="Roboto" w:hAnsi="Roboto" w:cs="Arial"/>
                        <w:sz w:val="20"/>
                      </w:rPr>
                      <w:fldChar w:fldCharType="begin"/>
                    </w:r>
                    <w:r w:rsidRPr="00556E79">
                      <w:rPr>
                        <w:rFonts w:ascii="Roboto" w:hAnsi="Roboto" w:cs="Arial"/>
                        <w:sz w:val="20"/>
                      </w:rPr>
                      <w:instrText xml:space="preserve"> TIME \@ "d. MMMM yyyy" </w:instrText>
                    </w:r>
                    <w:r w:rsidRPr="00556E79">
                      <w:rPr>
                        <w:rFonts w:ascii="Roboto" w:hAnsi="Roboto" w:cs="Arial"/>
                        <w:sz w:val="20"/>
                      </w:rPr>
                      <w:fldChar w:fldCharType="separate"/>
                    </w:r>
                    <w:r w:rsidR="00512D42">
                      <w:rPr>
                        <w:rFonts w:ascii="Roboto" w:hAnsi="Roboto" w:cs="Arial"/>
                        <w:noProof/>
                        <w:sz w:val="20"/>
                      </w:rPr>
                      <w:t>28. August 2024</w:t>
                    </w:r>
                    <w:r w:rsidRPr="00556E79">
                      <w:rPr>
                        <w:rFonts w:ascii="Roboto" w:hAnsi="Roboto" w:cs="Arial"/>
                        <w:sz w:val="20"/>
                      </w:rPr>
                      <w:fldChar w:fldCharType="end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3974DC"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469E5F7" wp14:editId="3DA7FA31">
              <wp:simplePos x="0" y="0"/>
              <wp:positionH relativeFrom="page">
                <wp:posOffset>5390515</wp:posOffset>
              </wp:positionH>
              <wp:positionV relativeFrom="page">
                <wp:posOffset>1781175</wp:posOffset>
              </wp:positionV>
              <wp:extent cx="1543050" cy="1209675"/>
              <wp:effectExtent l="0" t="0" r="0" b="952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1209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3C3" w:rsidRPr="00CF09C5" w:rsidRDefault="006963C3" w:rsidP="00E23F42">
                          <w:pPr>
                            <w:jc w:val="right"/>
                            <w:rPr>
                              <w:rFonts w:ascii="Roboto" w:hAnsi="Roboto" w:cs="Arial"/>
                              <w:spacing w:val="4"/>
                              <w:sz w:val="17"/>
                              <w:szCs w:val="17"/>
                            </w:rPr>
                          </w:pPr>
                          <w:r w:rsidRPr="00CF09C5">
                            <w:rPr>
                              <w:rFonts w:ascii="Roboto" w:hAnsi="Roboto" w:cs="Arial"/>
                              <w:spacing w:val="4"/>
                              <w:sz w:val="17"/>
                              <w:szCs w:val="17"/>
                            </w:rPr>
                            <w:t>Tel.: +49 381 2081-</w:t>
                          </w:r>
                          <w:r w:rsidR="002405DF">
                            <w:rPr>
                              <w:rFonts w:ascii="Roboto" w:hAnsi="Roboto" w:cs="Arial"/>
                              <w:spacing w:val="4"/>
                              <w:sz w:val="17"/>
                              <w:szCs w:val="17"/>
                            </w:rPr>
                            <w:t>0</w:t>
                          </w:r>
                        </w:p>
                        <w:p w:rsidR="006963C3" w:rsidRPr="00D75357" w:rsidRDefault="002405DF" w:rsidP="00E23F42">
                          <w:pPr>
                            <w:jc w:val="right"/>
                            <w:rPr>
                              <w:rFonts w:ascii="Roboto" w:hAnsi="Roboto" w:cs="Arial"/>
                              <w:sz w:val="17"/>
                              <w:szCs w:val="17"/>
                              <w:lang w:val="fr-FR"/>
                            </w:rPr>
                          </w:pPr>
                          <w:r>
                            <w:rPr>
                              <w:rFonts w:ascii="Roboto" w:hAnsi="Roboto" w:cs="Arial"/>
                              <w:spacing w:val="4"/>
                              <w:sz w:val="17"/>
                              <w:szCs w:val="17"/>
                            </w:rPr>
                            <w:t>info</w:t>
                          </w:r>
                          <w:r w:rsidR="006963C3" w:rsidRPr="00CF09C5">
                            <w:rPr>
                              <w:rFonts w:ascii="Roboto" w:hAnsi="Roboto" w:cs="Arial"/>
                              <w:spacing w:val="4"/>
                              <w:sz w:val="17"/>
                              <w:szCs w:val="17"/>
                            </w:rPr>
                            <w:t>@demogr.mpg.de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9E5F7" id="_x0000_s1028" type="#_x0000_t202" style="position:absolute;left:0;text-align:left;margin-left:424.45pt;margin-top:140.25pt;width:121.5pt;height:95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" filled="f" stroked="f">
              <v:textbox inset="0,0,0,0">
                <w:txbxContent>
                  <w:p w:rsidR="006963C3" w:rsidRPr="00CF09C5" w:rsidRDefault="006963C3" w:rsidP="00E23F42">
                    <w:pPr>
                      <w:jc w:val="right"/>
                      <w:rPr>
                        <w:rFonts w:ascii="Roboto" w:hAnsi="Roboto" w:cs="Arial"/>
                        <w:spacing w:val="4"/>
                        <w:sz w:val="17"/>
                        <w:szCs w:val="17"/>
                      </w:rPr>
                    </w:pPr>
                    <w:r w:rsidRPr="00CF09C5">
                      <w:rPr>
                        <w:rFonts w:ascii="Roboto" w:hAnsi="Roboto" w:cs="Arial"/>
                        <w:spacing w:val="4"/>
                        <w:sz w:val="17"/>
                        <w:szCs w:val="17"/>
                      </w:rPr>
                      <w:t>Tel.: +49 381 2081-</w:t>
                    </w:r>
                    <w:r w:rsidR="002405DF">
                      <w:rPr>
                        <w:rFonts w:ascii="Roboto" w:hAnsi="Roboto" w:cs="Arial"/>
                        <w:spacing w:val="4"/>
                        <w:sz w:val="17"/>
                        <w:szCs w:val="17"/>
                      </w:rPr>
                      <w:t>0</w:t>
                    </w:r>
                  </w:p>
                  <w:p w:rsidR="006963C3" w:rsidRPr="00D75357" w:rsidRDefault="002405DF" w:rsidP="00E23F42">
                    <w:pPr>
                      <w:jc w:val="right"/>
                      <w:rPr>
                        <w:rFonts w:ascii="Roboto" w:hAnsi="Roboto" w:cs="Arial"/>
                        <w:sz w:val="17"/>
                        <w:szCs w:val="17"/>
                        <w:lang w:val="fr-FR"/>
                      </w:rPr>
                    </w:pPr>
                    <w:r>
                      <w:rPr>
                        <w:rFonts w:ascii="Roboto" w:hAnsi="Roboto" w:cs="Arial"/>
                        <w:spacing w:val="4"/>
                        <w:sz w:val="17"/>
                        <w:szCs w:val="17"/>
                      </w:rPr>
                      <w:t>info</w:t>
                    </w:r>
                    <w:r w:rsidR="006963C3" w:rsidRPr="00CF09C5">
                      <w:rPr>
                        <w:rFonts w:ascii="Roboto" w:hAnsi="Roboto" w:cs="Arial"/>
                        <w:spacing w:val="4"/>
                        <w:sz w:val="17"/>
                        <w:szCs w:val="17"/>
                      </w:rPr>
                      <w:t>@demogr.mpg.de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2248">
      <w:rPr>
        <w:noProof/>
        <w:lang w:val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3903345</wp:posOffset>
          </wp:positionH>
          <wp:positionV relativeFrom="paragraph">
            <wp:posOffset>26670</wp:posOffset>
          </wp:positionV>
          <wp:extent cx="2136140" cy="822960"/>
          <wp:effectExtent l="0" t="0" r="0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PIDR-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614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1254" w:rsidRPr="00F96317">
      <w:rPr>
        <w:rFonts w:ascii="Roboto" w:hAnsi="Roboto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293392" wp14:editId="50AC348B">
              <wp:simplePos x="0" y="0"/>
              <wp:positionH relativeFrom="page">
                <wp:posOffset>911778</wp:posOffset>
              </wp:positionH>
              <wp:positionV relativeFrom="page">
                <wp:posOffset>3233420</wp:posOffset>
              </wp:positionV>
              <wp:extent cx="14605" cy="14605"/>
              <wp:effectExtent l="0" t="0" r="0" b="0"/>
              <wp:wrapNone/>
              <wp:docPr id="18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05" cy="14605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1AEE668" id="Oval 18" o:spid="_x0000_s1026" style="position:absolute;margin-left:71.8pt;margin-top:254.6pt;width:1.15pt;height:1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" fillcolor="black" stroked="f" strokecolor="blue">
              <w10:wrap anchorx="page" anchory="page"/>
            </v:oval>
          </w:pict>
        </mc:Fallback>
      </mc:AlternateContent>
    </w:r>
    <w:r w:rsidR="000C1254" w:rsidRPr="00F96317">
      <w:rPr>
        <w:rFonts w:ascii="Roboto" w:hAnsi="Roboto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68946E" wp14:editId="3C133B4B">
              <wp:simplePos x="0" y="0"/>
              <wp:positionH relativeFrom="page">
                <wp:posOffset>892327</wp:posOffset>
              </wp:positionH>
              <wp:positionV relativeFrom="page">
                <wp:posOffset>1800225</wp:posOffset>
              </wp:positionV>
              <wp:extent cx="3289935" cy="182880"/>
              <wp:effectExtent l="0" t="0" r="5715" b="762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993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7341" w:rsidRPr="006963C3" w:rsidRDefault="00917341" w:rsidP="00F96317">
                          <w:pPr>
                            <w:jc w:val="left"/>
                            <w:rPr>
                              <w:rFonts w:ascii="Roboto" w:hAnsi="Roboto"/>
                              <w:spacing w:val="2"/>
                              <w:sz w:val="14"/>
                              <w:szCs w:val="14"/>
                            </w:rPr>
                          </w:pPr>
                          <w:r w:rsidRPr="006963C3">
                            <w:rPr>
                              <w:rFonts w:ascii="Roboto" w:hAnsi="Roboto"/>
                              <w:spacing w:val="2"/>
                              <w:sz w:val="14"/>
                              <w:szCs w:val="14"/>
                            </w:rPr>
                            <w:t>MPI für demografische Forschung</w:t>
                          </w:r>
                          <w:r w:rsidR="00505BA6" w:rsidRPr="006963C3">
                            <w:rPr>
                              <w:rFonts w:ascii="Roboto" w:hAnsi="Roboto"/>
                              <w:spacing w:val="2"/>
                              <w:sz w:val="14"/>
                              <w:szCs w:val="14"/>
                            </w:rPr>
                            <w:t>,</w:t>
                          </w:r>
                          <w:r w:rsidRPr="006963C3">
                            <w:rPr>
                              <w:rFonts w:ascii="Roboto" w:hAnsi="Roboto"/>
                              <w:spacing w:val="2"/>
                              <w:sz w:val="14"/>
                              <w:szCs w:val="14"/>
                            </w:rPr>
                            <w:t xml:space="preserve"> Konrad-Zuse-Str. 1</w:t>
                          </w:r>
                          <w:r w:rsidR="00505BA6" w:rsidRPr="006963C3">
                            <w:rPr>
                              <w:rFonts w:ascii="Roboto" w:hAnsi="Roboto"/>
                              <w:spacing w:val="2"/>
                              <w:sz w:val="14"/>
                              <w:szCs w:val="14"/>
                            </w:rPr>
                            <w:t>,</w:t>
                          </w:r>
                          <w:r w:rsidRPr="006963C3">
                            <w:rPr>
                              <w:rFonts w:ascii="Roboto" w:hAnsi="Roboto"/>
                              <w:spacing w:val="2"/>
                              <w:sz w:val="14"/>
                              <w:szCs w:val="14"/>
                            </w:rPr>
                            <w:t xml:space="preserve"> 18057 Rostock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8946E" id="Text Box 17" o:spid="_x0000_s1029" type="#_x0000_t202" style="position:absolute;left:0;text-align:left;margin-left:70.25pt;margin-top:141.75pt;width:259.05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" filled="f" stroked="f">
              <v:textbox inset="0,0,0,0">
                <w:txbxContent>
                  <w:p w:rsidR="00917341" w:rsidRPr="006963C3" w:rsidRDefault="00917341" w:rsidP="00F96317">
                    <w:pPr>
                      <w:jc w:val="left"/>
                      <w:rPr>
                        <w:rFonts w:ascii="Roboto" w:hAnsi="Roboto"/>
                        <w:spacing w:val="2"/>
                        <w:sz w:val="14"/>
                        <w:szCs w:val="14"/>
                      </w:rPr>
                    </w:pPr>
                    <w:r w:rsidRPr="006963C3">
                      <w:rPr>
                        <w:rFonts w:ascii="Roboto" w:hAnsi="Roboto"/>
                        <w:spacing w:val="2"/>
                        <w:sz w:val="14"/>
                        <w:szCs w:val="14"/>
                      </w:rPr>
                      <w:t>MPI für demografische Forschung</w:t>
                    </w:r>
                    <w:r w:rsidR="00505BA6" w:rsidRPr="006963C3">
                      <w:rPr>
                        <w:rFonts w:ascii="Roboto" w:hAnsi="Roboto"/>
                        <w:spacing w:val="2"/>
                        <w:sz w:val="14"/>
                        <w:szCs w:val="14"/>
                      </w:rPr>
                      <w:t>,</w:t>
                    </w:r>
                    <w:r w:rsidRPr="006963C3">
                      <w:rPr>
                        <w:rFonts w:ascii="Roboto" w:hAnsi="Roboto"/>
                        <w:spacing w:val="2"/>
                        <w:sz w:val="14"/>
                        <w:szCs w:val="14"/>
                      </w:rPr>
                      <w:t xml:space="preserve"> Konrad-Zuse-Str. 1</w:t>
                    </w:r>
                    <w:r w:rsidR="00505BA6" w:rsidRPr="006963C3">
                      <w:rPr>
                        <w:rFonts w:ascii="Roboto" w:hAnsi="Roboto"/>
                        <w:spacing w:val="2"/>
                        <w:sz w:val="14"/>
                        <w:szCs w:val="14"/>
                      </w:rPr>
                      <w:t>,</w:t>
                    </w:r>
                    <w:r w:rsidRPr="006963C3">
                      <w:rPr>
                        <w:rFonts w:ascii="Roboto" w:hAnsi="Roboto"/>
                        <w:spacing w:val="2"/>
                        <w:sz w:val="14"/>
                        <w:szCs w:val="14"/>
                      </w:rPr>
                      <w:t xml:space="preserve"> 18057 Rostock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17341">
      <w:rPr>
        <w:noProof/>
        <w:lang w:val="en-US"/>
      </w:rPr>
      <mc:AlternateContent>
        <mc:Choice Requires="wps">
          <w:drawing>
            <wp:anchor distT="0" distB="0" distL="114300" distR="114300" simplePos="0" relativeHeight="251648000" behindDoc="0" locked="0" layoutInCell="0" allowOverlap="1" wp14:anchorId="6D78C305" wp14:editId="4CDE8868">
              <wp:simplePos x="0" y="0"/>
              <wp:positionH relativeFrom="page">
                <wp:posOffset>3780790</wp:posOffset>
              </wp:positionH>
              <wp:positionV relativeFrom="page">
                <wp:posOffset>3233420</wp:posOffset>
              </wp:positionV>
              <wp:extent cx="14605" cy="14605"/>
              <wp:effectExtent l="8890" t="4445" r="5080" b="0"/>
              <wp:wrapNone/>
              <wp:docPr id="11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05" cy="14605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5C4CCC5" id="Oval 5" o:spid="_x0000_s1026" style="position:absolute;margin-left:297.7pt;margin-top:254.6pt;width:1.15pt;height:1.1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" o:allowincell="f" fillcolor="black" stroked="f" strokecolor="blue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</w:abstractNum>
  <w:abstractNum w:abstractNumId="1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42"/>
    <w:rsid w:val="00075BBB"/>
    <w:rsid w:val="00091B3A"/>
    <w:rsid w:val="00095B08"/>
    <w:rsid w:val="000A01C7"/>
    <w:rsid w:val="000A213B"/>
    <w:rsid w:val="000B7C65"/>
    <w:rsid w:val="000C1254"/>
    <w:rsid w:val="000E7BF3"/>
    <w:rsid w:val="000F181B"/>
    <w:rsid w:val="000F1C9E"/>
    <w:rsid w:val="001055A3"/>
    <w:rsid w:val="00113B52"/>
    <w:rsid w:val="00114AC5"/>
    <w:rsid w:val="0012308A"/>
    <w:rsid w:val="00126F89"/>
    <w:rsid w:val="00130B1E"/>
    <w:rsid w:val="00176F35"/>
    <w:rsid w:val="001778B2"/>
    <w:rsid w:val="001813F4"/>
    <w:rsid w:val="0018301C"/>
    <w:rsid w:val="00192BA4"/>
    <w:rsid w:val="001B2F6F"/>
    <w:rsid w:val="001C5389"/>
    <w:rsid w:val="001D0E90"/>
    <w:rsid w:val="002125DA"/>
    <w:rsid w:val="00230BBA"/>
    <w:rsid w:val="00232145"/>
    <w:rsid w:val="002405DF"/>
    <w:rsid w:val="002415DF"/>
    <w:rsid w:val="002526F2"/>
    <w:rsid w:val="00273126"/>
    <w:rsid w:val="00284479"/>
    <w:rsid w:val="00297B7D"/>
    <w:rsid w:val="002A3EBB"/>
    <w:rsid w:val="002A7860"/>
    <w:rsid w:val="002F68AD"/>
    <w:rsid w:val="0033301C"/>
    <w:rsid w:val="00346FED"/>
    <w:rsid w:val="00361FC4"/>
    <w:rsid w:val="00376DF1"/>
    <w:rsid w:val="00385447"/>
    <w:rsid w:val="00394730"/>
    <w:rsid w:val="003974DC"/>
    <w:rsid w:val="003A7978"/>
    <w:rsid w:val="003B0786"/>
    <w:rsid w:val="003C3E7F"/>
    <w:rsid w:val="003C7DD6"/>
    <w:rsid w:val="003E4696"/>
    <w:rsid w:val="00403B13"/>
    <w:rsid w:val="004146C1"/>
    <w:rsid w:val="0042101B"/>
    <w:rsid w:val="00434204"/>
    <w:rsid w:val="00445D20"/>
    <w:rsid w:val="0045470B"/>
    <w:rsid w:val="00480F3F"/>
    <w:rsid w:val="004B105C"/>
    <w:rsid w:val="004C3D9E"/>
    <w:rsid w:val="004D1C65"/>
    <w:rsid w:val="004D51CD"/>
    <w:rsid w:val="004E30B9"/>
    <w:rsid w:val="004E5A07"/>
    <w:rsid w:val="004F40B8"/>
    <w:rsid w:val="00505BA6"/>
    <w:rsid w:val="00512D42"/>
    <w:rsid w:val="005177D0"/>
    <w:rsid w:val="005559C6"/>
    <w:rsid w:val="00556E79"/>
    <w:rsid w:val="00564FA8"/>
    <w:rsid w:val="005651D6"/>
    <w:rsid w:val="0058754D"/>
    <w:rsid w:val="005A35EF"/>
    <w:rsid w:val="005B45B9"/>
    <w:rsid w:val="005C4F37"/>
    <w:rsid w:val="005E2CC2"/>
    <w:rsid w:val="005F6951"/>
    <w:rsid w:val="0060262F"/>
    <w:rsid w:val="00606D5C"/>
    <w:rsid w:val="00611783"/>
    <w:rsid w:val="0062176E"/>
    <w:rsid w:val="00653CC1"/>
    <w:rsid w:val="00672CEB"/>
    <w:rsid w:val="00672FA0"/>
    <w:rsid w:val="00682348"/>
    <w:rsid w:val="006963C3"/>
    <w:rsid w:val="006D5F4C"/>
    <w:rsid w:val="006E4F90"/>
    <w:rsid w:val="006F086D"/>
    <w:rsid w:val="0070342D"/>
    <w:rsid w:val="00725BA9"/>
    <w:rsid w:val="007500CC"/>
    <w:rsid w:val="007526A5"/>
    <w:rsid w:val="00756B2F"/>
    <w:rsid w:val="00766378"/>
    <w:rsid w:val="007709BD"/>
    <w:rsid w:val="007844FE"/>
    <w:rsid w:val="007B205B"/>
    <w:rsid w:val="007C1E43"/>
    <w:rsid w:val="007D2E60"/>
    <w:rsid w:val="007D4C70"/>
    <w:rsid w:val="007F1C0B"/>
    <w:rsid w:val="007F27EC"/>
    <w:rsid w:val="007F3E68"/>
    <w:rsid w:val="00804746"/>
    <w:rsid w:val="008238DF"/>
    <w:rsid w:val="008328B0"/>
    <w:rsid w:val="00854F0C"/>
    <w:rsid w:val="00856ED1"/>
    <w:rsid w:val="00860DA3"/>
    <w:rsid w:val="0087397B"/>
    <w:rsid w:val="0088233A"/>
    <w:rsid w:val="00883916"/>
    <w:rsid w:val="008A2248"/>
    <w:rsid w:val="008B11D0"/>
    <w:rsid w:val="008B2723"/>
    <w:rsid w:val="008B3818"/>
    <w:rsid w:val="008B3BAA"/>
    <w:rsid w:val="008B676B"/>
    <w:rsid w:val="008B704A"/>
    <w:rsid w:val="008C0968"/>
    <w:rsid w:val="008C1EDB"/>
    <w:rsid w:val="008C2445"/>
    <w:rsid w:val="008E7C32"/>
    <w:rsid w:val="00900A78"/>
    <w:rsid w:val="009034C7"/>
    <w:rsid w:val="00917341"/>
    <w:rsid w:val="00920D25"/>
    <w:rsid w:val="0092156E"/>
    <w:rsid w:val="0093230C"/>
    <w:rsid w:val="00961297"/>
    <w:rsid w:val="0096170A"/>
    <w:rsid w:val="0098009D"/>
    <w:rsid w:val="009806D6"/>
    <w:rsid w:val="00995297"/>
    <w:rsid w:val="009A179C"/>
    <w:rsid w:val="009F215D"/>
    <w:rsid w:val="00A07580"/>
    <w:rsid w:val="00A17E6C"/>
    <w:rsid w:val="00A316BE"/>
    <w:rsid w:val="00A40BD7"/>
    <w:rsid w:val="00A41677"/>
    <w:rsid w:val="00A56545"/>
    <w:rsid w:val="00A609E5"/>
    <w:rsid w:val="00A761AA"/>
    <w:rsid w:val="00A978C4"/>
    <w:rsid w:val="00AA020A"/>
    <w:rsid w:val="00AF482E"/>
    <w:rsid w:val="00B02ABA"/>
    <w:rsid w:val="00B05973"/>
    <w:rsid w:val="00B06C4B"/>
    <w:rsid w:val="00B13DD6"/>
    <w:rsid w:val="00B23C5D"/>
    <w:rsid w:val="00B25FD8"/>
    <w:rsid w:val="00B27828"/>
    <w:rsid w:val="00B72716"/>
    <w:rsid w:val="00B748F2"/>
    <w:rsid w:val="00B80906"/>
    <w:rsid w:val="00B82E11"/>
    <w:rsid w:val="00B84BC9"/>
    <w:rsid w:val="00BA12C9"/>
    <w:rsid w:val="00BA3686"/>
    <w:rsid w:val="00BA689D"/>
    <w:rsid w:val="00BC7075"/>
    <w:rsid w:val="00BD66B3"/>
    <w:rsid w:val="00BE3BB5"/>
    <w:rsid w:val="00BE5D49"/>
    <w:rsid w:val="00BF5244"/>
    <w:rsid w:val="00BF6FA6"/>
    <w:rsid w:val="00C10A0F"/>
    <w:rsid w:val="00C1540F"/>
    <w:rsid w:val="00C20437"/>
    <w:rsid w:val="00C27C3B"/>
    <w:rsid w:val="00C342BD"/>
    <w:rsid w:val="00C366A1"/>
    <w:rsid w:val="00C369E5"/>
    <w:rsid w:val="00C40BB6"/>
    <w:rsid w:val="00C40ED4"/>
    <w:rsid w:val="00C44DEB"/>
    <w:rsid w:val="00C53794"/>
    <w:rsid w:val="00C66DBF"/>
    <w:rsid w:val="00C92BBE"/>
    <w:rsid w:val="00C96642"/>
    <w:rsid w:val="00CB12C3"/>
    <w:rsid w:val="00CC27E2"/>
    <w:rsid w:val="00CC34D3"/>
    <w:rsid w:val="00CC4CED"/>
    <w:rsid w:val="00CD5FF6"/>
    <w:rsid w:val="00CF09C5"/>
    <w:rsid w:val="00CF2F0F"/>
    <w:rsid w:val="00D26969"/>
    <w:rsid w:val="00D277E0"/>
    <w:rsid w:val="00D40345"/>
    <w:rsid w:val="00D41D59"/>
    <w:rsid w:val="00D67410"/>
    <w:rsid w:val="00D70AEC"/>
    <w:rsid w:val="00D750CF"/>
    <w:rsid w:val="00D75357"/>
    <w:rsid w:val="00D8428E"/>
    <w:rsid w:val="00D916B9"/>
    <w:rsid w:val="00D920FA"/>
    <w:rsid w:val="00D9430D"/>
    <w:rsid w:val="00D97861"/>
    <w:rsid w:val="00DA4E83"/>
    <w:rsid w:val="00DB3640"/>
    <w:rsid w:val="00DC10E9"/>
    <w:rsid w:val="00DD538E"/>
    <w:rsid w:val="00E05724"/>
    <w:rsid w:val="00E0745C"/>
    <w:rsid w:val="00E23F42"/>
    <w:rsid w:val="00E4650C"/>
    <w:rsid w:val="00E570CD"/>
    <w:rsid w:val="00E63CB3"/>
    <w:rsid w:val="00E761AE"/>
    <w:rsid w:val="00E93313"/>
    <w:rsid w:val="00EC4719"/>
    <w:rsid w:val="00EE1756"/>
    <w:rsid w:val="00EE2001"/>
    <w:rsid w:val="00EF51DD"/>
    <w:rsid w:val="00EF6E5C"/>
    <w:rsid w:val="00F014B1"/>
    <w:rsid w:val="00F222D3"/>
    <w:rsid w:val="00F27385"/>
    <w:rsid w:val="00F34702"/>
    <w:rsid w:val="00F36B88"/>
    <w:rsid w:val="00F41601"/>
    <w:rsid w:val="00F66CC3"/>
    <w:rsid w:val="00F77C0A"/>
    <w:rsid w:val="00F876D9"/>
    <w:rsid w:val="00F91134"/>
    <w:rsid w:val="00F96317"/>
    <w:rsid w:val="00F977DD"/>
    <w:rsid w:val="00FA6C7A"/>
    <w:rsid w:val="00FC30B9"/>
    <w:rsid w:val="00FC7647"/>
    <w:rsid w:val="00FE6B9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B1B06B-E8AC-47F1-84C7-C3342D3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34D3"/>
    <w:pPr>
      <w:jc w:val="both"/>
    </w:pPr>
    <w:rPr>
      <w:rFonts w:ascii="Times" w:hAnsi="Times"/>
      <w:sz w:val="24"/>
      <w:lang w:val="de-DE"/>
    </w:rPr>
  </w:style>
  <w:style w:type="paragraph" w:styleId="Heading1">
    <w:name w:val="heading 1"/>
    <w:basedOn w:val="Normal"/>
    <w:next w:val="BodyText"/>
    <w:qFormat/>
    <w:rsid w:val="00CC34D3"/>
    <w:pPr>
      <w:keepNext/>
      <w:keepLines/>
      <w:spacing w:after="220" w:line="220" w:lineRule="atLeast"/>
      <w:jc w:val="left"/>
      <w:outlineLvl w:val="0"/>
    </w:pPr>
    <w:rPr>
      <w:rFonts w:ascii="Arial Black" w:hAnsi="Arial Black"/>
      <w:spacing w:val="-10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rsid w:val="00CC34D3"/>
    <w:pPr>
      <w:spacing w:before="220" w:after="220" w:line="220" w:lineRule="atLeast"/>
    </w:pPr>
    <w:rPr>
      <w:rFonts w:ascii="Arial" w:hAnsi="Arial"/>
      <w:spacing w:val="-5"/>
    </w:rPr>
  </w:style>
  <w:style w:type="paragraph" w:styleId="BodyText">
    <w:name w:val="Body Text"/>
    <w:basedOn w:val="Normal"/>
    <w:rsid w:val="00CC34D3"/>
    <w:pPr>
      <w:spacing w:after="220" w:line="220" w:lineRule="atLeast"/>
    </w:pPr>
  </w:style>
  <w:style w:type="paragraph" w:styleId="Closing">
    <w:name w:val="Closing"/>
    <w:basedOn w:val="Normal"/>
    <w:next w:val="Signature"/>
    <w:rsid w:val="00CC34D3"/>
    <w:pPr>
      <w:keepNext/>
      <w:spacing w:after="220" w:line="220" w:lineRule="atLeast"/>
    </w:pPr>
    <w:rPr>
      <w:rFonts w:ascii="Arial" w:hAnsi="Arial"/>
      <w:spacing w:val="-5"/>
    </w:rPr>
  </w:style>
  <w:style w:type="paragraph" w:styleId="Signature">
    <w:name w:val="Signature"/>
    <w:basedOn w:val="Normal"/>
    <w:next w:val="FirmenunterschriftAbteilung"/>
    <w:rsid w:val="00CC34D3"/>
    <w:pPr>
      <w:keepNext/>
      <w:spacing w:before="720" w:line="220" w:lineRule="atLeast"/>
    </w:pPr>
    <w:rPr>
      <w:rFonts w:ascii="Arial" w:hAnsi="Arial"/>
      <w:spacing w:val="-5"/>
    </w:rPr>
  </w:style>
  <w:style w:type="paragraph" w:customStyle="1" w:styleId="Firmenname">
    <w:name w:val="Firmenname"/>
    <w:basedOn w:val="Normal"/>
    <w:rsid w:val="00CC34D3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rsid w:val="00CC34D3"/>
    <w:pPr>
      <w:spacing w:after="220" w:line="220" w:lineRule="atLeast"/>
    </w:pPr>
    <w:rPr>
      <w:rFonts w:ascii="Arial" w:hAnsi="Arial"/>
      <w:spacing w:val="-5"/>
    </w:rPr>
  </w:style>
  <w:style w:type="paragraph" w:customStyle="1" w:styleId="Briefkopf">
    <w:name w:val="Briefkopf"/>
    <w:basedOn w:val="Header"/>
    <w:rsid w:val="00CC34D3"/>
    <w:pPr>
      <w:framePr w:h="5914" w:hRule="exact" w:hSpace="142" w:vSpace="142" w:wrap="notBeside" w:vAnchor="page" w:hAnchor="margin" w:y="1"/>
    </w:pPr>
    <w:rPr>
      <w:rFonts w:ascii="Garamond" w:hAnsi="Garamond"/>
      <w:spacing w:val="0"/>
      <w:kern w:val="18"/>
    </w:rPr>
  </w:style>
  <w:style w:type="paragraph" w:customStyle="1" w:styleId="Absender">
    <w:name w:val="Absender"/>
    <w:basedOn w:val="Normal"/>
    <w:rsid w:val="00CC34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</w:rPr>
  </w:style>
  <w:style w:type="paragraph" w:customStyle="1" w:styleId="FirmenunterschriftAbteilung">
    <w:name w:val="Firmenunterschrift Abteilung"/>
    <w:basedOn w:val="Signature"/>
    <w:next w:val="Normal"/>
    <w:rsid w:val="00CC34D3"/>
    <w:pPr>
      <w:spacing w:before="0"/>
    </w:pPr>
  </w:style>
  <w:style w:type="paragraph" w:styleId="Header">
    <w:name w:val="header"/>
    <w:basedOn w:val="Normal"/>
    <w:rsid w:val="00CC34D3"/>
    <w:pPr>
      <w:tabs>
        <w:tab w:val="center" w:pos="4320"/>
        <w:tab w:val="right" w:pos="8640"/>
      </w:tabs>
    </w:pPr>
    <w:rPr>
      <w:rFonts w:ascii="Arial" w:hAnsi="Arial"/>
      <w:spacing w:val="-5"/>
    </w:rPr>
  </w:style>
  <w:style w:type="paragraph" w:styleId="Footer">
    <w:name w:val="footer"/>
    <w:basedOn w:val="Normal"/>
    <w:rsid w:val="00CC34D3"/>
    <w:pPr>
      <w:tabs>
        <w:tab w:val="center" w:pos="4536"/>
        <w:tab w:val="right" w:pos="9072"/>
      </w:tabs>
    </w:pPr>
  </w:style>
  <w:style w:type="paragraph" w:customStyle="1" w:styleId="Bezugszeichenzeile">
    <w:name w:val="Bezugszeichenzeile"/>
    <w:basedOn w:val="Normal"/>
    <w:next w:val="Bezugszeichentext"/>
    <w:rsid w:val="00CC34D3"/>
    <w:pPr>
      <w:framePr w:wrap="notBeside" w:vAnchor="page" w:hAnchor="text" w:y="5524"/>
      <w:tabs>
        <w:tab w:val="left" w:pos="2835"/>
        <w:tab w:val="left" w:pos="5783"/>
        <w:tab w:val="left" w:pos="8080"/>
      </w:tabs>
    </w:pPr>
    <w:rPr>
      <w:sz w:val="16"/>
    </w:rPr>
  </w:style>
  <w:style w:type="paragraph" w:customStyle="1" w:styleId="Bezugszeichentext">
    <w:name w:val="Bezugszeichentext"/>
    <w:basedOn w:val="Bezugszeichenzeile"/>
    <w:next w:val="Betreffzeile"/>
    <w:rsid w:val="00CC34D3"/>
    <w:pPr>
      <w:framePr w:wrap="notBeside"/>
      <w:ind w:right="-964"/>
    </w:pPr>
    <w:rPr>
      <w:sz w:val="20"/>
    </w:rPr>
  </w:style>
  <w:style w:type="paragraph" w:customStyle="1" w:styleId="Betreffzeile">
    <w:name w:val="Betreffzeile"/>
    <w:basedOn w:val="Normal"/>
    <w:next w:val="Salutation"/>
    <w:rsid w:val="00CC34D3"/>
    <w:pPr>
      <w:framePr w:wrap="notBeside" w:vAnchor="page" w:hAnchor="text" w:y="6482"/>
    </w:pPr>
    <w:rPr>
      <w:b/>
    </w:rPr>
  </w:style>
  <w:style w:type="paragraph" w:customStyle="1" w:styleId="AbsenderimKuvertfenster">
    <w:name w:val="Absender im Kuvertfenster"/>
    <w:basedOn w:val="Normal"/>
    <w:next w:val="Normal"/>
    <w:rsid w:val="00CC34D3"/>
    <w:pPr>
      <w:framePr w:wrap="notBeside" w:vAnchor="page" w:hAnchor="text" w:y="2881"/>
      <w:jc w:val="left"/>
    </w:pPr>
    <w:rPr>
      <w:sz w:val="16"/>
      <w:u w:val="single"/>
    </w:rPr>
  </w:style>
  <w:style w:type="paragraph" w:customStyle="1" w:styleId="Versandanweisungen">
    <w:name w:val="Versandanweisungen"/>
    <w:basedOn w:val="Normal"/>
    <w:next w:val="Normal"/>
    <w:rsid w:val="00CC34D3"/>
    <w:pPr>
      <w:framePr w:wrap="notBeside" w:vAnchor="page" w:hAnchor="text" w:y="2881"/>
      <w:jc w:val="left"/>
    </w:pPr>
  </w:style>
  <w:style w:type="character" w:styleId="Emphasis">
    <w:name w:val="Emphasis"/>
    <w:uiPriority w:val="20"/>
    <w:qFormat/>
    <w:rsid w:val="00CC34D3"/>
    <w:rPr>
      <w:rFonts w:ascii="Arial Black" w:hAnsi="Arial Black"/>
      <w:sz w:val="18"/>
    </w:rPr>
  </w:style>
  <w:style w:type="paragraph" w:customStyle="1" w:styleId="Firmenunterschrift">
    <w:name w:val="Firmenunterschrift"/>
    <w:basedOn w:val="FirmenunterschriftAbteilung"/>
    <w:rsid w:val="00CC34D3"/>
  </w:style>
  <w:style w:type="paragraph" w:customStyle="1" w:styleId="Briefkopfadresse">
    <w:name w:val="Briefkopfadresse"/>
    <w:basedOn w:val="Normal"/>
    <w:rsid w:val="00CC34D3"/>
    <w:pPr>
      <w:framePr w:wrap="notBeside" w:vAnchor="page" w:hAnchor="text" w:y="3369"/>
      <w:spacing w:line="220" w:lineRule="atLeast"/>
    </w:pPr>
  </w:style>
  <w:style w:type="paragraph" w:customStyle="1" w:styleId="CcListe">
    <w:name w:val="Cc Liste"/>
    <w:basedOn w:val="Normal"/>
    <w:rsid w:val="00CC34D3"/>
    <w:pPr>
      <w:tabs>
        <w:tab w:val="left" w:pos="1134"/>
      </w:tabs>
    </w:pPr>
  </w:style>
  <w:style w:type="paragraph" w:customStyle="1" w:styleId="BriefkopfadresseName">
    <w:name w:val="Briefkopfadresse Name"/>
    <w:basedOn w:val="Normal"/>
    <w:next w:val="Normal"/>
    <w:rsid w:val="00CC34D3"/>
    <w:pPr>
      <w:spacing w:before="220" w:line="220" w:lineRule="atLeast"/>
    </w:pPr>
    <w:rPr>
      <w:rFonts w:ascii="Arial" w:hAnsi="Arial"/>
    </w:rPr>
  </w:style>
  <w:style w:type="paragraph" w:customStyle="1" w:styleId="UnterschriftFirma">
    <w:name w:val="Unterschrift Firma"/>
    <w:basedOn w:val="Signature"/>
    <w:next w:val="Normal"/>
    <w:rsid w:val="00CC34D3"/>
    <w:pPr>
      <w:spacing w:before="0"/>
      <w:jc w:val="left"/>
    </w:pPr>
  </w:style>
  <w:style w:type="paragraph" w:customStyle="1" w:styleId="TiteldesUnterzeichners">
    <w:name w:val="Titel des Unterzeichners"/>
    <w:basedOn w:val="Signature"/>
    <w:next w:val="Normal"/>
    <w:rsid w:val="00CC34D3"/>
    <w:pPr>
      <w:spacing w:before="0"/>
      <w:jc w:val="left"/>
    </w:pPr>
  </w:style>
  <w:style w:type="paragraph" w:customStyle="1" w:styleId="Betreff">
    <w:name w:val="Betreff"/>
    <w:basedOn w:val="Normal"/>
    <w:next w:val="Salutation"/>
    <w:rsid w:val="00CC34D3"/>
    <w:pPr>
      <w:jc w:val="left"/>
    </w:pPr>
    <w:rPr>
      <w:rFonts w:ascii="Times New Roman" w:hAnsi="Times New Roman"/>
      <w:b/>
    </w:rPr>
  </w:style>
  <w:style w:type="paragraph" w:styleId="ListBullet">
    <w:name w:val="List Bullet"/>
    <w:basedOn w:val="List"/>
    <w:autoRedefine/>
    <w:rsid w:val="00CC34D3"/>
    <w:pPr>
      <w:numPr>
        <w:numId w:val="2"/>
      </w:numPr>
      <w:spacing w:after="220" w:line="220" w:lineRule="atLeast"/>
    </w:pPr>
    <w:rPr>
      <w:rFonts w:ascii="Arial" w:hAnsi="Arial"/>
    </w:rPr>
  </w:style>
  <w:style w:type="paragraph" w:styleId="List">
    <w:name w:val="List"/>
    <w:basedOn w:val="Normal"/>
    <w:rsid w:val="00CC34D3"/>
    <w:pPr>
      <w:ind w:left="283" w:hanging="283"/>
    </w:pPr>
  </w:style>
  <w:style w:type="character" w:styleId="PageNumber">
    <w:name w:val="page number"/>
    <w:basedOn w:val="DefaultParagraphFont"/>
    <w:rsid w:val="00CC34D3"/>
  </w:style>
  <w:style w:type="paragraph" w:styleId="BalloonText">
    <w:name w:val="Balloon Text"/>
    <w:basedOn w:val="Normal"/>
    <w:semiHidden/>
    <w:rsid w:val="00C966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7C3B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/>
    </w:rPr>
  </w:style>
  <w:style w:type="character" w:styleId="Hyperlink">
    <w:name w:val="Hyperlink"/>
    <w:uiPriority w:val="99"/>
    <w:unhideWhenUsed/>
    <w:rsid w:val="00C27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TLAS\Applications\Templates\MPI%20letterhead\Briefbogen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9CDF-C7A4-45E9-AA63-E5E82B0E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Briefbogen_DE.dotx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MPI Briefbogen schwarz-weiss</vt:lpstr>
    </vt:vector>
  </TitlesOfParts>
  <Company>ROTOR</Company>
  <LinksUpToDate>false</LinksUpToDate>
  <CharactersWithSpaces>34</CharactersWithSpaces>
  <SharedDoc>false</SharedDoc>
  <HLinks>
    <vt:vector size="72" baseType="variant">
      <vt:variant>
        <vt:i4>7864396</vt:i4>
      </vt:variant>
      <vt:variant>
        <vt:i4>33</vt:i4>
      </vt:variant>
      <vt:variant>
        <vt:i4>0</vt:i4>
      </vt:variant>
      <vt:variant>
        <vt:i4>5</vt:i4>
      </vt:variant>
      <vt:variant>
        <vt:lpwstr>http://www.demogr.mpg.de/de/projekte_publikationen/default.htm</vt:lpwstr>
      </vt:variant>
      <vt:variant>
        <vt:lpwstr/>
      </vt:variant>
      <vt:variant>
        <vt:i4>6684775</vt:i4>
      </vt:variant>
      <vt:variant>
        <vt:i4>30</vt:i4>
      </vt:variant>
      <vt:variant>
        <vt:i4>0</vt:i4>
      </vt:variant>
      <vt:variant>
        <vt:i4>5</vt:i4>
      </vt:variant>
      <vt:variant>
        <vt:lpwstr>http://www.demogr.mpg.de/de/abteilungen/default.htm</vt:lpwstr>
      </vt:variant>
      <vt:variant>
        <vt:lpwstr/>
      </vt:variant>
      <vt:variant>
        <vt:i4>7864396</vt:i4>
      </vt:variant>
      <vt:variant>
        <vt:i4>27</vt:i4>
      </vt:variant>
      <vt:variant>
        <vt:i4>0</vt:i4>
      </vt:variant>
      <vt:variant>
        <vt:i4>5</vt:i4>
      </vt:variant>
      <vt:variant>
        <vt:lpwstr>http://www.demogr.mpg.de/de/projekte_publikationen/default.htm</vt:lpwstr>
      </vt:variant>
      <vt:variant>
        <vt:lpwstr/>
      </vt:variant>
      <vt:variant>
        <vt:i4>6684775</vt:i4>
      </vt:variant>
      <vt:variant>
        <vt:i4>24</vt:i4>
      </vt:variant>
      <vt:variant>
        <vt:i4>0</vt:i4>
      </vt:variant>
      <vt:variant>
        <vt:i4>5</vt:i4>
      </vt:variant>
      <vt:variant>
        <vt:lpwstr>http://www.demogr.mpg.de/de/abteilungen/default.htm</vt:lpwstr>
      </vt:variant>
      <vt:variant>
        <vt:lpwstr/>
      </vt:variant>
      <vt:variant>
        <vt:i4>7864396</vt:i4>
      </vt:variant>
      <vt:variant>
        <vt:i4>21</vt:i4>
      </vt:variant>
      <vt:variant>
        <vt:i4>0</vt:i4>
      </vt:variant>
      <vt:variant>
        <vt:i4>5</vt:i4>
      </vt:variant>
      <vt:variant>
        <vt:lpwstr>http://www.demogr.mpg.de/de/projekte_publikationen/default.htm</vt:lpwstr>
      </vt:variant>
      <vt:variant>
        <vt:lpwstr/>
      </vt:variant>
      <vt:variant>
        <vt:i4>6684775</vt:i4>
      </vt:variant>
      <vt:variant>
        <vt:i4>18</vt:i4>
      </vt:variant>
      <vt:variant>
        <vt:i4>0</vt:i4>
      </vt:variant>
      <vt:variant>
        <vt:i4>5</vt:i4>
      </vt:variant>
      <vt:variant>
        <vt:lpwstr>http://www.demogr.mpg.de/de/abteilungen/default.htm</vt:lpwstr>
      </vt:variant>
      <vt:variant>
        <vt:lpwstr/>
      </vt:variant>
      <vt:variant>
        <vt:i4>7864396</vt:i4>
      </vt:variant>
      <vt:variant>
        <vt:i4>15</vt:i4>
      </vt:variant>
      <vt:variant>
        <vt:i4>0</vt:i4>
      </vt:variant>
      <vt:variant>
        <vt:i4>5</vt:i4>
      </vt:variant>
      <vt:variant>
        <vt:lpwstr>http://www.demogr.mpg.de/de/projekte_publikationen/default.htm</vt:lpwstr>
      </vt:variant>
      <vt:variant>
        <vt:lpwstr/>
      </vt:variant>
      <vt:variant>
        <vt:i4>6684775</vt:i4>
      </vt:variant>
      <vt:variant>
        <vt:i4>12</vt:i4>
      </vt:variant>
      <vt:variant>
        <vt:i4>0</vt:i4>
      </vt:variant>
      <vt:variant>
        <vt:i4>5</vt:i4>
      </vt:variant>
      <vt:variant>
        <vt:lpwstr>http://www.demogr.mpg.de/de/abteilungen/default.htm</vt:lpwstr>
      </vt:variant>
      <vt:variant>
        <vt:lpwstr/>
      </vt:variant>
      <vt:variant>
        <vt:i4>7864396</vt:i4>
      </vt:variant>
      <vt:variant>
        <vt:i4>9</vt:i4>
      </vt:variant>
      <vt:variant>
        <vt:i4>0</vt:i4>
      </vt:variant>
      <vt:variant>
        <vt:i4>5</vt:i4>
      </vt:variant>
      <vt:variant>
        <vt:lpwstr>http://www.demogr.mpg.de/de/projekte_publikationen/default.htm</vt:lpwstr>
      </vt:variant>
      <vt:variant>
        <vt:lpwstr/>
      </vt:variant>
      <vt:variant>
        <vt:i4>6684775</vt:i4>
      </vt:variant>
      <vt:variant>
        <vt:i4>6</vt:i4>
      </vt:variant>
      <vt:variant>
        <vt:i4>0</vt:i4>
      </vt:variant>
      <vt:variant>
        <vt:i4>5</vt:i4>
      </vt:variant>
      <vt:variant>
        <vt:lpwstr>http://www.demogr.mpg.de/de/abteilungen/default.htm</vt:lpwstr>
      </vt:variant>
      <vt:variant>
        <vt:lpwstr/>
      </vt:variant>
      <vt:variant>
        <vt:i4>7864396</vt:i4>
      </vt:variant>
      <vt:variant>
        <vt:i4>3</vt:i4>
      </vt:variant>
      <vt:variant>
        <vt:i4>0</vt:i4>
      </vt:variant>
      <vt:variant>
        <vt:i4>5</vt:i4>
      </vt:variant>
      <vt:variant>
        <vt:lpwstr>http://www.demogr.mpg.de/de/projekte_publikationen/default.htm</vt:lpwstr>
      </vt:variant>
      <vt:variant>
        <vt:lpwstr/>
      </vt:variant>
      <vt:variant>
        <vt:i4>6684775</vt:i4>
      </vt:variant>
      <vt:variant>
        <vt:i4>0</vt:i4>
      </vt:variant>
      <vt:variant>
        <vt:i4>0</vt:i4>
      </vt:variant>
      <vt:variant>
        <vt:i4>5</vt:i4>
      </vt:variant>
      <vt:variant>
        <vt:lpwstr>http://www.demogr.mpg.de/de/abteilungen/default.htm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MPI Briefbogen schwarz-weiss</dc:title>
  <dc:creator>Hiilamo, Aapo</dc:creator>
  <cp:lastModifiedBy>Hiilamo, Aapo</cp:lastModifiedBy>
  <cp:revision>1</cp:revision>
  <cp:lastPrinted>2021-03-25T11:30:00Z</cp:lastPrinted>
  <dcterms:created xsi:type="dcterms:W3CDTF">2024-08-28T07:57:00Z</dcterms:created>
  <dcterms:modified xsi:type="dcterms:W3CDTF">2024-08-28T07:57:00Z</dcterms:modified>
</cp:coreProperties>
</file>